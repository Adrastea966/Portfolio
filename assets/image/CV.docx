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4906D78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0C683A1" w14:textId="617D089F" w:rsidR="001B2ABD" w:rsidRPr="0059649E" w:rsidRDefault="00AD071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4C0AA5C" wp14:editId="38D9F834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-2247900</wp:posOffset>
                  </wp:positionV>
                  <wp:extent cx="2255520" cy="2255520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7AB47B98" w14:textId="3A6AA0F1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5EF6BAB" w14:textId="77777777" w:rsidR="002572CF" w:rsidRDefault="00A9328B" w:rsidP="001B2ABD">
            <w:pPr>
              <w:pStyle w:val="Ttulo"/>
              <w:rPr>
                <w:sz w:val="72"/>
                <w:szCs w:val="72"/>
              </w:rPr>
            </w:pPr>
            <w:r w:rsidRPr="002572CF">
              <w:rPr>
                <w:sz w:val="72"/>
                <w:szCs w:val="72"/>
              </w:rPr>
              <w:t xml:space="preserve">Eliana </w:t>
            </w:r>
            <w:r w:rsidR="002572CF">
              <w:rPr>
                <w:sz w:val="72"/>
                <w:szCs w:val="72"/>
              </w:rPr>
              <w:t>agustina</w:t>
            </w:r>
          </w:p>
          <w:p w14:paraId="78F67AB0" w14:textId="50332A6D" w:rsidR="001B2ABD" w:rsidRPr="002572CF" w:rsidRDefault="00A9328B" w:rsidP="001B2ABD">
            <w:pPr>
              <w:pStyle w:val="Ttulo"/>
              <w:rPr>
                <w:sz w:val="72"/>
                <w:szCs w:val="72"/>
              </w:rPr>
            </w:pPr>
            <w:r w:rsidRPr="002572CF">
              <w:rPr>
                <w:sz w:val="72"/>
                <w:szCs w:val="72"/>
              </w:rPr>
              <w:t>Ballian</w:t>
            </w:r>
          </w:p>
          <w:p w14:paraId="22CDB789" w14:textId="14984F6A" w:rsidR="001B2ABD" w:rsidRPr="0059649E" w:rsidRDefault="001B2ABD" w:rsidP="001B2ABD">
            <w:pPr>
              <w:pStyle w:val="Subttulo"/>
            </w:pPr>
          </w:p>
        </w:tc>
      </w:tr>
      <w:tr w:rsidR="001B2ABD" w:rsidRPr="0059649E" w14:paraId="7AA6134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630766C792C844CEAAD16D0F483C118B"/>
              </w:placeholder>
              <w:temporary/>
              <w:showingPlcHdr/>
              <w15:appearance w15:val="hidden"/>
            </w:sdtPr>
            <w:sdtContent>
              <w:p w14:paraId="2686A724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4077F8F7" w14:textId="1104A2D4" w:rsidR="00036450" w:rsidRPr="0059649E" w:rsidRDefault="00EE5B2B" w:rsidP="00AD071B">
            <w:r w:rsidRPr="00EE5B2B">
              <w:t xml:space="preserve">¡Hola! Mi nombre es Eliana, soy desarrolladora </w:t>
            </w:r>
            <w:proofErr w:type="spellStart"/>
            <w:r w:rsidRPr="00EE5B2B">
              <w:t>front</w:t>
            </w:r>
            <w:r>
              <w:t>-</w:t>
            </w:r>
            <w:r w:rsidRPr="00EE5B2B">
              <w:t>end</w:t>
            </w:r>
            <w:proofErr w:type="spellEnd"/>
            <w:r w:rsidRPr="00EE5B2B">
              <w:t xml:space="preserve"> y diseñadora </w:t>
            </w:r>
            <w:r w:rsidR="00E6640E">
              <w:t>ux/ui</w:t>
            </w:r>
            <w:r w:rsidRPr="00EE5B2B">
              <w:t>. Soy una persona proactiva, me encanta ser autodidacta; aprender algo nuevo o profundizar lo aprendido cada día. Soy muy buen</w:t>
            </w:r>
            <w:r>
              <w:t>a</w:t>
            </w:r>
            <w:r w:rsidRPr="00EE5B2B">
              <w:t xml:space="preserve"> resolviendo problemas y trabajando bajo presión, también me desenvuelvo muy bien en el trabajo en grupo, aunque no tengo problema en trabajar sol</w:t>
            </w:r>
            <w:r>
              <w:t>a</w:t>
            </w:r>
            <w:r w:rsidRPr="00EE5B2B">
              <w:t>.</w:t>
            </w:r>
          </w:p>
          <w:sdt>
            <w:sdtPr>
              <w:id w:val="-1954003311"/>
              <w:placeholder>
                <w:docPart w:val="206921FF302B410BBC2F3B2E02430023"/>
              </w:placeholder>
              <w:temporary/>
              <w:showingPlcHdr/>
              <w15:appearance w15:val="hidden"/>
            </w:sdtPr>
            <w:sdtContent>
              <w:p w14:paraId="1C4648FB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91C821C0D48D4556884A802DD853BD92"/>
              </w:placeholder>
              <w:temporary/>
              <w:showingPlcHdr/>
              <w15:appearance w15:val="hidden"/>
            </w:sdtPr>
            <w:sdtContent>
              <w:p w14:paraId="4F6A7B6E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430E1848" w14:textId="7D990D9E" w:rsidR="004D3011" w:rsidRDefault="00AD071B" w:rsidP="004D3011">
            <w:pPr>
              <w:rPr>
                <w:color w:val="0070C0"/>
              </w:rPr>
            </w:pPr>
            <w:r w:rsidRPr="00B1462E">
              <w:rPr>
                <w:color w:val="0070C0"/>
              </w:rPr>
              <w:t>11 2401-3978</w:t>
            </w:r>
          </w:p>
          <w:p w14:paraId="73AC6C71" w14:textId="38C9299B" w:rsidR="008B657F" w:rsidRDefault="008B657F" w:rsidP="004D3011">
            <w:pPr>
              <w:rPr>
                <w:color w:val="0070C0"/>
              </w:rPr>
            </w:pPr>
          </w:p>
          <w:sdt>
            <w:sdtPr>
              <w:id w:val="-240260293"/>
              <w:placeholder>
                <w:docPart w:val="490416F81EE845408ED59252B41C0655"/>
              </w:placeholder>
              <w:temporary/>
              <w:showingPlcHdr/>
              <w15:appearance w15:val="hidden"/>
            </w:sdtPr>
            <w:sdtContent>
              <w:p w14:paraId="012B4630" w14:textId="77777777" w:rsidR="008B657F" w:rsidRPr="0059649E" w:rsidRDefault="008B657F" w:rsidP="008B657F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7430614C" w14:textId="77777777" w:rsidR="008B657F" w:rsidRPr="00B1462E" w:rsidRDefault="008B657F" w:rsidP="008B657F">
            <w:pPr>
              <w:rPr>
                <w:rStyle w:val="Hipervnculo"/>
                <w:color w:val="0070C0"/>
                <w:szCs w:val="18"/>
              </w:rPr>
            </w:pPr>
            <w:r>
              <w:rPr>
                <w:color w:val="0070C0"/>
              </w:rPr>
              <w:t>eliana_trabajo@yahoo.com</w:t>
            </w:r>
          </w:p>
          <w:p w14:paraId="5CA592D6" w14:textId="0A54FF39" w:rsidR="00AD071B" w:rsidRDefault="00AD071B" w:rsidP="00AD071B">
            <w:pPr>
              <w:pStyle w:val="Ttulo3"/>
            </w:pPr>
            <w:r>
              <w:t>Datos personales</w:t>
            </w:r>
          </w:p>
          <w:p w14:paraId="5B019729" w14:textId="32E64E95" w:rsidR="00F37112" w:rsidRDefault="00F37112" w:rsidP="00F37112">
            <w:pPr>
              <w:pStyle w:val="Prrafodelista"/>
              <w:numPr>
                <w:ilvl w:val="0"/>
                <w:numId w:val="14"/>
              </w:numPr>
            </w:pPr>
            <w:r>
              <w:t xml:space="preserve">21 años </w:t>
            </w:r>
          </w:p>
          <w:p w14:paraId="5EB20ACC" w14:textId="5599CF3A" w:rsidR="00F37112" w:rsidRDefault="00F37112" w:rsidP="00F37112">
            <w:pPr>
              <w:pStyle w:val="Prrafodelista"/>
              <w:numPr>
                <w:ilvl w:val="0"/>
                <w:numId w:val="14"/>
              </w:numPr>
            </w:pPr>
            <w:r>
              <w:t>DNI: 43098469</w:t>
            </w:r>
          </w:p>
          <w:p w14:paraId="08AFC136" w14:textId="634C34F9" w:rsidR="00F37112" w:rsidRPr="00F37112" w:rsidRDefault="00F37112" w:rsidP="00F37112">
            <w:pPr>
              <w:pStyle w:val="Prrafodelista"/>
              <w:numPr>
                <w:ilvl w:val="0"/>
                <w:numId w:val="14"/>
              </w:numPr>
            </w:pPr>
            <w:r>
              <w:t xml:space="preserve">Dirección: Humaita 761, Buenos Aires, Morón. </w:t>
            </w:r>
          </w:p>
          <w:p w14:paraId="0713F8B8" w14:textId="358726FE" w:rsidR="004D3011" w:rsidRDefault="00EE5B2B" w:rsidP="00CB0055">
            <w:pPr>
              <w:pStyle w:val="Ttulo3"/>
            </w:pPr>
            <w:r>
              <w:t>conocimientos</w:t>
            </w:r>
          </w:p>
          <w:p w14:paraId="3B9455F3" w14:textId="0FE7D280" w:rsidR="00EE5B2B" w:rsidRDefault="00EE5B2B" w:rsidP="00EE5B2B">
            <w:r>
              <w:t>Soy buena en:</w:t>
            </w:r>
          </w:p>
          <w:p w14:paraId="30C24595" w14:textId="77777777" w:rsidR="00EE5B2B" w:rsidRDefault="00EE5B2B" w:rsidP="00EE5B2B">
            <w:pPr>
              <w:pStyle w:val="Prrafodelista"/>
              <w:numPr>
                <w:ilvl w:val="0"/>
                <w:numId w:val="18"/>
              </w:numPr>
            </w:pPr>
            <w:r>
              <w:t>Inglés (básico)</w:t>
            </w:r>
          </w:p>
          <w:p w14:paraId="62FBC400" w14:textId="77777777" w:rsidR="00EE5B2B" w:rsidRDefault="00EE5B2B" w:rsidP="00EE5B2B">
            <w:pPr>
              <w:pStyle w:val="Prrafodelista"/>
              <w:numPr>
                <w:ilvl w:val="0"/>
                <w:numId w:val="18"/>
              </w:numPr>
            </w:pPr>
            <w:r>
              <w:t>CSS3</w:t>
            </w:r>
          </w:p>
          <w:p w14:paraId="1F61C904" w14:textId="77777777" w:rsidR="00EE5B2B" w:rsidRDefault="00EE5B2B" w:rsidP="00EE5B2B">
            <w:pPr>
              <w:pStyle w:val="Prrafodelista"/>
              <w:numPr>
                <w:ilvl w:val="0"/>
                <w:numId w:val="18"/>
              </w:numPr>
            </w:pPr>
            <w:r>
              <w:t>HTML5</w:t>
            </w:r>
          </w:p>
          <w:p w14:paraId="2DAC07DE" w14:textId="77777777" w:rsidR="00EE5B2B" w:rsidRDefault="00EE5B2B" w:rsidP="00EE5B2B">
            <w:pPr>
              <w:pStyle w:val="Prrafodelista"/>
              <w:numPr>
                <w:ilvl w:val="0"/>
                <w:numId w:val="18"/>
              </w:numPr>
            </w:pPr>
            <w:r>
              <w:t>Excel</w:t>
            </w:r>
          </w:p>
          <w:p w14:paraId="6D327BB0" w14:textId="77777777" w:rsidR="00EE5B2B" w:rsidRDefault="00EE5B2B" w:rsidP="00EE5B2B">
            <w:pPr>
              <w:pStyle w:val="Prrafodelista"/>
              <w:numPr>
                <w:ilvl w:val="0"/>
                <w:numId w:val="18"/>
              </w:numPr>
            </w:pPr>
            <w:r>
              <w:t>Word</w:t>
            </w:r>
          </w:p>
          <w:p w14:paraId="27542993" w14:textId="1960FF5C" w:rsidR="00EE5B2B" w:rsidRDefault="00E6640E" w:rsidP="00EE5B2B">
            <w:pPr>
              <w:pStyle w:val="Prrafodelista"/>
              <w:numPr>
                <w:ilvl w:val="0"/>
                <w:numId w:val="18"/>
              </w:numPr>
            </w:pPr>
            <w:proofErr w:type="spellStart"/>
            <w:r>
              <w:t>Illustrator</w:t>
            </w:r>
            <w:proofErr w:type="spellEnd"/>
          </w:p>
          <w:p w14:paraId="64A7C75B" w14:textId="5684BEFF" w:rsidR="00EE5B2B" w:rsidRDefault="00EE5B2B" w:rsidP="00EE5B2B">
            <w:pPr>
              <w:pStyle w:val="Prrafodelista"/>
              <w:numPr>
                <w:ilvl w:val="0"/>
                <w:numId w:val="18"/>
              </w:numPr>
            </w:pPr>
            <w:r>
              <w:t>JavaScript (medio)</w:t>
            </w:r>
          </w:p>
          <w:p w14:paraId="15B60D53" w14:textId="1CF80CBB" w:rsidR="00EE5B2B" w:rsidRDefault="00EE5B2B" w:rsidP="00EE5B2B">
            <w:pPr>
              <w:pStyle w:val="Prrafodelista"/>
              <w:numPr>
                <w:ilvl w:val="0"/>
                <w:numId w:val="18"/>
              </w:numPr>
            </w:pPr>
            <w:r>
              <w:t xml:space="preserve">Git y </w:t>
            </w:r>
            <w:r w:rsidR="008B657F">
              <w:t>GitHub</w:t>
            </w:r>
            <w:r>
              <w:t xml:space="preserve"> </w:t>
            </w:r>
          </w:p>
          <w:p w14:paraId="7E1A6DF8" w14:textId="77777777" w:rsidR="00EE5B2B" w:rsidRDefault="00EE5B2B" w:rsidP="00EE5B2B">
            <w:pPr>
              <w:pStyle w:val="Prrafodelista"/>
              <w:numPr>
                <w:ilvl w:val="0"/>
                <w:numId w:val="18"/>
              </w:numPr>
            </w:pPr>
            <w:r>
              <w:t>SEO</w:t>
            </w:r>
          </w:p>
          <w:p w14:paraId="10F1A72F" w14:textId="2CB76CD9" w:rsidR="00EE5B2B" w:rsidRDefault="00EE5B2B" w:rsidP="00EE5B2B">
            <w:pPr>
              <w:pStyle w:val="Prrafodelista"/>
              <w:numPr>
                <w:ilvl w:val="0"/>
                <w:numId w:val="18"/>
              </w:numPr>
            </w:pPr>
            <w:r>
              <w:t>Figma</w:t>
            </w:r>
          </w:p>
          <w:p w14:paraId="05208621" w14:textId="77777777" w:rsidR="00EE5B2B" w:rsidRDefault="008B657F" w:rsidP="00EE5B2B">
            <w:pPr>
              <w:pStyle w:val="Prrafodelista"/>
              <w:numPr>
                <w:ilvl w:val="0"/>
                <w:numId w:val="18"/>
              </w:numPr>
            </w:pPr>
            <w:r>
              <w:t>Bootstrap</w:t>
            </w:r>
          </w:p>
          <w:p w14:paraId="1402447A" w14:textId="33113526" w:rsidR="000B4B00" w:rsidRPr="0059649E" w:rsidRDefault="000B4B00" w:rsidP="00EE5B2B">
            <w:pPr>
              <w:pStyle w:val="Prrafodelista"/>
              <w:numPr>
                <w:ilvl w:val="0"/>
                <w:numId w:val="18"/>
              </w:numPr>
            </w:pPr>
            <w:r>
              <w:t>SASS</w:t>
            </w:r>
          </w:p>
        </w:tc>
        <w:tc>
          <w:tcPr>
            <w:tcW w:w="720" w:type="dxa"/>
          </w:tcPr>
          <w:p w14:paraId="3609BC4F" w14:textId="5FD89B44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77244B9F71946E9B407B89EA1FB2009"/>
              </w:placeholder>
              <w:temporary/>
              <w:showingPlcHdr/>
              <w15:appearance w15:val="hidden"/>
            </w:sdtPr>
            <w:sdtContent>
              <w:p w14:paraId="2E8A012F" w14:textId="77777777" w:rsidR="001B2ABD" w:rsidRPr="0059649E" w:rsidRDefault="00E25A26" w:rsidP="00036450">
                <w:pPr>
                  <w:pStyle w:val="Ttulo2"/>
                </w:pPr>
                <w:r w:rsidRPr="00E61589">
                  <w:rPr>
                    <w:color w:val="548AB7" w:themeColor="accent1" w:themeShade="BF"/>
                  </w:rPr>
                  <w:t>EDUCACIÓN</w:t>
                </w:r>
              </w:p>
            </w:sdtContent>
          </w:sdt>
          <w:p w14:paraId="7F5C43C8" w14:textId="581C2784" w:rsidR="00036450" w:rsidRPr="0059649E" w:rsidRDefault="00065502" w:rsidP="00B359E4">
            <w:pPr>
              <w:pStyle w:val="Ttulo4"/>
            </w:pPr>
            <w:r>
              <w:t>Escuela privada: Inmaculado Corazón de María.</w:t>
            </w:r>
          </w:p>
          <w:p w14:paraId="11A15C73" w14:textId="601FFF67" w:rsidR="00036450" w:rsidRPr="0059649E" w:rsidRDefault="00065502" w:rsidP="00B359E4">
            <w:pPr>
              <w:pStyle w:val="Fecha"/>
            </w:pPr>
            <w:r>
              <w:t>2013</w:t>
            </w:r>
            <w:r w:rsidR="00036450" w:rsidRPr="0059649E">
              <w:rPr>
                <w:lang w:bidi="es-ES"/>
              </w:rPr>
              <w:t xml:space="preserve"> - </w:t>
            </w:r>
            <w:r>
              <w:t>2018</w:t>
            </w:r>
          </w:p>
          <w:p w14:paraId="766466F0" w14:textId="1C122C86" w:rsidR="00CC0C6D" w:rsidRPr="0059649E" w:rsidRDefault="004D7F9C" w:rsidP="00CC0C6D">
            <w:r>
              <w:t>Promedio general</w:t>
            </w:r>
            <w:r w:rsidR="00350209">
              <w:t>: 7,89.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04CE0A1D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6F66B700" w14:textId="7F8ADF8A" w:rsidR="00036450" w:rsidRPr="0059649E" w:rsidRDefault="00350209" w:rsidP="00B359E4">
            <w:pPr>
              <w:pStyle w:val="Ttulo4"/>
            </w:pPr>
            <w:r>
              <w:t>Nivel Universitario UBA. CBC de Veterinaria en la Facultad de Agronomía.</w:t>
            </w:r>
          </w:p>
          <w:p w14:paraId="52876B3E" w14:textId="2C3F3164" w:rsidR="00036450" w:rsidRPr="0059649E" w:rsidRDefault="00350209" w:rsidP="00B359E4">
            <w:pPr>
              <w:pStyle w:val="Fecha"/>
            </w:pPr>
            <w:r>
              <w:t>2019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2019 (</w:t>
            </w:r>
            <w:r w:rsidR="004D7F9C">
              <w:t>abril</w:t>
            </w:r>
            <w:r>
              <w:t xml:space="preserve"> hasta Julio) </w:t>
            </w:r>
          </w:p>
          <w:p w14:paraId="0097DD21" w14:textId="4C8AA0CE" w:rsidR="00911F5A" w:rsidRDefault="00911F5A" w:rsidP="001424E5"/>
          <w:p w14:paraId="49A64721" w14:textId="2A6AA383" w:rsidR="00911F5A" w:rsidRDefault="00911F5A" w:rsidP="00911F5A">
            <w:pPr>
              <w:pStyle w:val="Ttulo4"/>
            </w:pPr>
            <w:r>
              <w:t xml:space="preserve">Nivel Universitario UBA. CARRERA Diseño Gráfico en la Facultad de Arquitectura Diseño y Urbanismo (FADU). </w:t>
            </w:r>
          </w:p>
          <w:p w14:paraId="7F2EB870" w14:textId="57573A61" w:rsidR="00911F5A" w:rsidRDefault="00911F5A" w:rsidP="00911F5A">
            <w:r>
              <w:t xml:space="preserve">2020 – actualmente. </w:t>
            </w:r>
          </w:p>
          <w:p w14:paraId="1D1C7DD8" w14:textId="30081C68" w:rsidR="006907D7" w:rsidRDefault="00911F5A" w:rsidP="00911F5A">
            <w:r>
              <w:t xml:space="preserve"> </w:t>
            </w:r>
          </w:p>
          <w:p w14:paraId="55246066" w14:textId="770A85C5" w:rsidR="006907D7" w:rsidRPr="006D29EC" w:rsidRDefault="00B11190" w:rsidP="00911F5A">
            <w:pPr>
              <w:rPr>
                <w:b/>
                <w:bCs/>
              </w:rPr>
            </w:pPr>
            <w:r w:rsidRPr="006D29EC">
              <w:rPr>
                <w:b/>
                <w:bCs/>
              </w:rPr>
              <w:t>Nivel Terci</w:t>
            </w:r>
            <w:r w:rsidR="006D29EC" w:rsidRPr="006D29EC">
              <w:rPr>
                <w:b/>
                <w:bCs/>
              </w:rPr>
              <w:t xml:space="preserve">ario CODERHOUSE. </w:t>
            </w:r>
            <w:r w:rsidR="004D7F9C">
              <w:rPr>
                <w:b/>
                <w:bCs/>
              </w:rPr>
              <w:t>Carrera</w:t>
            </w:r>
            <w:r w:rsidR="006D29EC" w:rsidRPr="006D29EC">
              <w:rPr>
                <w:b/>
                <w:bCs/>
              </w:rPr>
              <w:t xml:space="preserve"> de </w:t>
            </w:r>
            <w:r w:rsidR="004D7F9C">
              <w:rPr>
                <w:b/>
                <w:bCs/>
              </w:rPr>
              <w:t>front-end.</w:t>
            </w:r>
          </w:p>
          <w:p w14:paraId="06CA0F2E" w14:textId="540EF6F7" w:rsidR="006D29EC" w:rsidRDefault="004D7F9C" w:rsidP="00911F5A">
            <w:r>
              <w:t xml:space="preserve">Abril </w:t>
            </w:r>
            <w:r w:rsidR="006D29EC">
              <w:t xml:space="preserve">2022 – </w:t>
            </w:r>
            <w:r w:rsidR="00191337">
              <w:t>diciembre 2022</w:t>
            </w:r>
          </w:p>
          <w:p w14:paraId="680BCF96" w14:textId="28278BE7" w:rsidR="008B657F" w:rsidRDefault="008B657F" w:rsidP="00911F5A"/>
          <w:p w14:paraId="102EF1AA" w14:textId="49BAB1F0" w:rsidR="008B657F" w:rsidRDefault="008B657F" w:rsidP="00911F5A">
            <w:r>
              <w:t>Curso desarrollo web – terminado</w:t>
            </w:r>
          </w:p>
          <w:p w14:paraId="6884158E" w14:textId="3088216F" w:rsidR="008B657F" w:rsidRDefault="008B657F" w:rsidP="00911F5A">
            <w:r>
              <w:t>Curso de JavaScript – terminado</w:t>
            </w:r>
          </w:p>
          <w:p w14:paraId="70218246" w14:textId="1DE62443" w:rsidR="008B657F" w:rsidRPr="00911F5A" w:rsidRDefault="008B657F" w:rsidP="00911F5A">
            <w:r>
              <w:t xml:space="preserve">Curso de Reactjs – </w:t>
            </w:r>
            <w:r w:rsidR="00E6640E">
              <w:t>terminado</w:t>
            </w:r>
          </w:p>
          <w:p w14:paraId="3EA4F3CB" w14:textId="5B851030" w:rsidR="00911F5A" w:rsidRDefault="00E6640E" w:rsidP="00911F5A">
            <w:r>
              <w:t xml:space="preserve">Curso de diseño ux/ui – </w:t>
            </w:r>
            <w:r w:rsidR="00191337">
              <w:t>Terminado</w:t>
            </w:r>
          </w:p>
          <w:p w14:paraId="70874E5B" w14:textId="77777777" w:rsidR="00E6640E" w:rsidRPr="00911F5A" w:rsidRDefault="00E6640E" w:rsidP="00911F5A"/>
          <w:p w14:paraId="33E66D9A" w14:textId="3FE2C93C" w:rsidR="00CB2258" w:rsidRPr="00456FCC" w:rsidRDefault="00000000" w:rsidP="00911F5A">
            <w:pPr>
              <w:rPr>
                <w:color w:val="548AB7" w:themeColor="accent1" w:themeShade="BF"/>
              </w:rPr>
            </w:pPr>
            <w:sdt>
              <w:sdtPr>
                <w:rPr>
                  <w:color w:val="548AB7" w:themeColor="accent1" w:themeShade="BF"/>
                </w:rPr>
                <w:id w:val="1001553383"/>
                <w:placeholder>
                  <w:docPart w:val="97D8D22806C4409A98CE253C2FE8BDA4"/>
                </w:placeholder>
                <w:temporary/>
                <w:showingPlcHdr/>
                <w15:appearance w15:val="hidden"/>
              </w:sdtPr>
              <w:sdtContent>
                <w:r w:rsidR="00036450" w:rsidRPr="00E61589">
                  <w:rPr>
                    <w:rStyle w:val="Ttulo3Car"/>
                  </w:rPr>
                  <w:t>EXPERIENCIA LABORAL</w:t>
                </w:r>
              </w:sdtContent>
            </w:sdt>
          </w:p>
          <w:p w14:paraId="66C73EF5" w14:textId="7951F269" w:rsidR="00036450" w:rsidRPr="0059649E" w:rsidRDefault="00911F5A" w:rsidP="00B359E4">
            <w:pPr>
              <w:pStyle w:val="Ttulo4"/>
              <w:rPr>
                <w:bCs/>
              </w:rPr>
            </w:pPr>
            <w:r>
              <w:t>Luly Mas</w:t>
            </w:r>
            <w:r>
              <w:rPr>
                <w:lang w:bidi="es-ES"/>
              </w:rPr>
              <w:t>. Puesto</w:t>
            </w:r>
            <w:r w:rsidR="00B36CE6">
              <w:rPr>
                <w:lang w:bidi="es-ES"/>
              </w:rPr>
              <w:t>s</w:t>
            </w:r>
            <w:r>
              <w:rPr>
                <w:lang w:bidi="es-ES"/>
              </w:rPr>
              <w:t>: Cajera</w:t>
            </w:r>
            <w:r w:rsidR="00B36CE6">
              <w:rPr>
                <w:lang w:bidi="es-ES"/>
              </w:rPr>
              <w:t xml:space="preserve"> y Producción/despacho.</w:t>
            </w:r>
          </w:p>
          <w:p w14:paraId="04C737D1" w14:textId="3F86FADE" w:rsidR="00036450" w:rsidRPr="0059649E" w:rsidRDefault="00B36CE6" w:rsidP="00B359E4">
            <w:pPr>
              <w:pStyle w:val="Fecha"/>
            </w:pPr>
            <w:r>
              <w:t>2018</w:t>
            </w:r>
            <w:r w:rsidR="004142CD" w:rsidRPr="0059649E">
              <w:rPr>
                <w:lang w:bidi="es-ES"/>
              </w:rPr>
              <w:t xml:space="preserve"> - </w:t>
            </w:r>
            <w:r>
              <w:t>2021</w:t>
            </w:r>
          </w:p>
          <w:p w14:paraId="69B4F53C" w14:textId="116118CB" w:rsidR="00036450" w:rsidRDefault="00B36CE6" w:rsidP="00036450">
            <w:r>
              <w:t xml:space="preserve">Artística. </w:t>
            </w:r>
            <w:r w:rsidR="004D7F9C">
              <w:t>Atención al cliente</w:t>
            </w:r>
            <w:r>
              <w:t>, me encargaba de la producción d</w:t>
            </w:r>
            <w:r w:rsidR="004D7F9C">
              <w:t xml:space="preserve">e </w:t>
            </w:r>
            <w:r>
              <w:t>souvenirs</w:t>
            </w:r>
            <w:r w:rsidR="00456FCC">
              <w:t>, del branding de la empresa y del despacho de los productos.</w:t>
            </w:r>
          </w:p>
          <w:p w14:paraId="032279EA" w14:textId="200CA6B1" w:rsidR="00456FCC" w:rsidRPr="00456FCC" w:rsidRDefault="00456FCC" w:rsidP="00036450">
            <w:pPr>
              <w:rPr>
                <w:color w:val="548AB7" w:themeColor="accent1" w:themeShade="BF"/>
              </w:rPr>
            </w:pPr>
            <w:r w:rsidRPr="00456FCC">
              <w:rPr>
                <w:color w:val="548AB7" w:themeColor="accent1" w:themeShade="BF"/>
              </w:rPr>
              <w:t>Para pedir referencias, número de la empresa: 11 2398-6548</w:t>
            </w:r>
          </w:p>
          <w:p w14:paraId="5E30F45C" w14:textId="77777777" w:rsidR="004D3011" w:rsidRPr="0059649E" w:rsidRDefault="004D3011" w:rsidP="00036450"/>
          <w:p w14:paraId="171B470A" w14:textId="02F1A900" w:rsidR="004D3011" w:rsidRPr="0059649E" w:rsidRDefault="00456FCC" w:rsidP="00B359E4">
            <w:pPr>
              <w:pStyle w:val="Ttulo4"/>
              <w:rPr>
                <w:bCs/>
              </w:rPr>
            </w:pPr>
            <w:r>
              <w:t>Mercado Libre</w:t>
            </w:r>
            <w:r>
              <w:rPr>
                <w:lang w:bidi="es-ES"/>
              </w:rPr>
              <w:t xml:space="preserve">. Puesto: Vendedora. </w:t>
            </w:r>
          </w:p>
          <w:p w14:paraId="0C810767" w14:textId="270AD6C0" w:rsidR="004D3011" w:rsidRPr="0059649E" w:rsidRDefault="00456FCC" w:rsidP="00B359E4">
            <w:pPr>
              <w:pStyle w:val="Fecha"/>
            </w:pPr>
            <w:r>
              <w:t>2018</w:t>
            </w:r>
            <w:r w:rsidR="004142CD" w:rsidRPr="0059649E">
              <w:rPr>
                <w:lang w:bidi="es-ES"/>
              </w:rPr>
              <w:t xml:space="preserve"> - </w:t>
            </w:r>
            <w:r>
              <w:t>2021</w:t>
            </w:r>
          </w:p>
          <w:p w14:paraId="257BAC22" w14:textId="689BB9AE" w:rsidR="004D3011" w:rsidRPr="00191337" w:rsidRDefault="00456FCC" w:rsidP="008B657F">
            <w:pPr>
              <w:rPr>
                <w:u w:val="single"/>
                <w:lang w:bidi="es-ES"/>
              </w:rPr>
            </w:pPr>
            <w:r>
              <w:t xml:space="preserve">Artística: Luly Mas. </w:t>
            </w:r>
            <w:r w:rsidR="004D7F9C">
              <w:t>Encargada</w:t>
            </w:r>
            <w:r>
              <w:t xml:space="preserve"> de los productos en Mercado Libre y de la atención al cliente. </w:t>
            </w:r>
          </w:p>
          <w:p w14:paraId="2A4D82F7" w14:textId="27F811DF" w:rsidR="00036450" w:rsidRPr="008B657F" w:rsidRDefault="00036450" w:rsidP="008B657F">
            <w:pPr>
              <w:rPr>
                <w:color w:val="FFFFFF" w:themeColor="background1"/>
              </w:rPr>
            </w:pPr>
          </w:p>
        </w:tc>
      </w:tr>
    </w:tbl>
    <w:p w14:paraId="503F3515" w14:textId="77777777" w:rsidR="0043117B" w:rsidRPr="0059649E" w:rsidRDefault="00000000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C83A" w14:textId="77777777" w:rsidR="00222875" w:rsidRDefault="00222875" w:rsidP="000C45FF">
      <w:r>
        <w:separator/>
      </w:r>
    </w:p>
  </w:endnote>
  <w:endnote w:type="continuationSeparator" w:id="0">
    <w:p w14:paraId="2531B9A9" w14:textId="77777777" w:rsidR="00222875" w:rsidRDefault="0022287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9A39" w14:textId="77777777" w:rsidR="00222875" w:rsidRDefault="00222875" w:rsidP="000C45FF">
      <w:r>
        <w:separator/>
      </w:r>
    </w:p>
  </w:footnote>
  <w:footnote w:type="continuationSeparator" w:id="0">
    <w:p w14:paraId="5B1A4BC4" w14:textId="77777777" w:rsidR="00222875" w:rsidRDefault="0022287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492F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BE937B7" wp14:editId="7D0B4B9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0E3F76"/>
    <w:multiLevelType w:val="hybridMultilevel"/>
    <w:tmpl w:val="81787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852EB"/>
    <w:multiLevelType w:val="hybridMultilevel"/>
    <w:tmpl w:val="ADD8A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B016564"/>
    <w:multiLevelType w:val="hybridMultilevel"/>
    <w:tmpl w:val="D6F65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133F6"/>
    <w:multiLevelType w:val="hybridMultilevel"/>
    <w:tmpl w:val="2E422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54E63"/>
    <w:multiLevelType w:val="hybridMultilevel"/>
    <w:tmpl w:val="DF460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00930472">
    <w:abstractNumId w:val="10"/>
  </w:num>
  <w:num w:numId="2" w16cid:durableId="1422676486">
    <w:abstractNumId w:val="13"/>
  </w:num>
  <w:num w:numId="3" w16cid:durableId="305166254">
    <w:abstractNumId w:val="8"/>
  </w:num>
  <w:num w:numId="4" w16cid:durableId="1186141783">
    <w:abstractNumId w:val="3"/>
  </w:num>
  <w:num w:numId="5" w16cid:durableId="1553809278">
    <w:abstractNumId w:val="2"/>
  </w:num>
  <w:num w:numId="6" w16cid:durableId="1956134138">
    <w:abstractNumId w:val="1"/>
  </w:num>
  <w:num w:numId="7" w16cid:durableId="2125223355">
    <w:abstractNumId w:val="0"/>
  </w:num>
  <w:num w:numId="8" w16cid:durableId="1873495712">
    <w:abstractNumId w:val="9"/>
  </w:num>
  <w:num w:numId="9" w16cid:durableId="177501992">
    <w:abstractNumId w:val="7"/>
  </w:num>
  <w:num w:numId="10" w16cid:durableId="1968505788">
    <w:abstractNumId w:val="6"/>
  </w:num>
  <w:num w:numId="11" w16cid:durableId="284971868">
    <w:abstractNumId w:val="5"/>
  </w:num>
  <w:num w:numId="12" w16cid:durableId="1482499684">
    <w:abstractNumId w:val="4"/>
  </w:num>
  <w:num w:numId="13" w16cid:durableId="351803255">
    <w:abstractNumId w:val="17"/>
  </w:num>
  <w:num w:numId="14" w16cid:durableId="1051803425">
    <w:abstractNumId w:val="11"/>
  </w:num>
  <w:num w:numId="15" w16cid:durableId="1848210240">
    <w:abstractNumId w:val="16"/>
  </w:num>
  <w:num w:numId="16" w16cid:durableId="1636716716">
    <w:abstractNumId w:val="14"/>
  </w:num>
  <w:num w:numId="17" w16cid:durableId="852298976">
    <w:abstractNumId w:val="12"/>
  </w:num>
  <w:num w:numId="18" w16cid:durableId="15093710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26"/>
    <w:rsid w:val="00036450"/>
    <w:rsid w:val="00065502"/>
    <w:rsid w:val="00075675"/>
    <w:rsid w:val="00094499"/>
    <w:rsid w:val="000B4B00"/>
    <w:rsid w:val="000B6226"/>
    <w:rsid w:val="000C45FF"/>
    <w:rsid w:val="000E3FD1"/>
    <w:rsid w:val="00112054"/>
    <w:rsid w:val="00125E04"/>
    <w:rsid w:val="001424E5"/>
    <w:rsid w:val="001525E1"/>
    <w:rsid w:val="00180329"/>
    <w:rsid w:val="0019001F"/>
    <w:rsid w:val="00191337"/>
    <w:rsid w:val="001A74A5"/>
    <w:rsid w:val="001B2ABD"/>
    <w:rsid w:val="001B428B"/>
    <w:rsid w:val="001E0391"/>
    <w:rsid w:val="001E1759"/>
    <w:rsid w:val="001F1ECC"/>
    <w:rsid w:val="00222875"/>
    <w:rsid w:val="002400EB"/>
    <w:rsid w:val="002559EC"/>
    <w:rsid w:val="00256CF7"/>
    <w:rsid w:val="002572CF"/>
    <w:rsid w:val="00281FD5"/>
    <w:rsid w:val="002A4713"/>
    <w:rsid w:val="002D3CA3"/>
    <w:rsid w:val="0030481B"/>
    <w:rsid w:val="003156FC"/>
    <w:rsid w:val="003254B5"/>
    <w:rsid w:val="00350209"/>
    <w:rsid w:val="0037121F"/>
    <w:rsid w:val="003741BB"/>
    <w:rsid w:val="003A6B7D"/>
    <w:rsid w:val="003B06CA"/>
    <w:rsid w:val="004071FC"/>
    <w:rsid w:val="004142CD"/>
    <w:rsid w:val="00444D5A"/>
    <w:rsid w:val="00445947"/>
    <w:rsid w:val="004561E8"/>
    <w:rsid w:val="00456FCC"/>
    <w:rsid w:val="004813B3"/>
    <w:rsid w:val="00496591"/>
    <w:rsid w:val="004C63E4"/>
    <w:rsid w:val="004D3011"/>
    <w:rsid w:val="004D7F9C"/>
    <w:rsid w:val="005262AC"/>
    <w:rsid w:val="0059649E"/>
    <w:rsid w:val="005E39D5"/>
    <w:rsid w:val="00600670"/>
    <w:rsid w:val="0062123A"/>
    <w:rsid w:val="00646E75"/>
    <w:rsid w:val="006771D0"/>
    <w:rsid w:val="006907D7"/>
    <w:rsid w:val="006D29EC"/>
    <w:rsid w:val="00715FCB"/>
    <w:rsid w:val="00743101"/>
    <w:rsid w:val="00770283"/>
    <w:rsid w:val="007775E1"/>
    <w:rsid w:val="007867A0"/>
    <w:rsid w:val="007927F5"/>
    <w:rsid w:val="007A5D26"/>
    <w:rsid w:val="00802CA0"/>
    <w:rsid w:val="008B657F"/>
    <w:rsid w:val="00911F5A"/>
    <w:rsid w:val="009260CD"/>
    <w:rsid w:val="00952C25"/>
    <w:rsid w:val="00967D9A"/>
    <w:rsid w:val="009A09AC"/>
    <w:rsid w:val="009E697A"/>
    <w:rsid w:val="00A2118D"/>
    <w:rsid w:val="00A9328B"/>
    <w:rsid w:val="00AD071B"/>
    <w:rsid w:val="00AD76E2"/>
    <w:rsid w:val="00B11190"/>
    <w:rsid w:val="00B1462E"/>
    <w:rsid w:val="00B20152"/>
    <w:rsid w:val="00B359E4"/>
    <w:rsid w:val="00B36CE6"/>
    <w:rsid w:val="00B57D98"/>
    <w:rsid w:val="00B70850"/>
    <w:rsid w:val="00BE390D"/>
    <w:rsid w:val="00C066B6"/>
    <w:rsid w:val="00C37BA1"/>
    <w:rsid w:val="00C4674C"/>
    <w:rsid w:val="00C506CF"/>
    <w:rsid w:val="00C72BED"/>
    <w:rsid w:val="00C9578B"/>
    <w:rsid w:val="00CB0055"/>
    <w:rsid w:val="00CB2258"/>
    <w:rsid w:val="00CC0C6D"/>
    <w:rsid w:val="00CD1B13"/>
    <w:rsid w:val="00D04BFE"/>
    <w:rsid w:val="00D2522B"/>
    <w:rsid w:val="00D422DE"/>
    <w:rsid w:val="00D5459D"/>
    <w:rsid w:val="00DA1F4D"/>
    <w:rsid w:val="00DB44F9"/>
    <w:rsid w:val="00DD172A"/>
    <w:rsid w:val="00DE7033"/>
    <w:rsid w:val="00DF787E"/>
    <w:rsid w:val="00E25A26"/>
    <w:rsid w:val="00E4381A"/>
    <w:rsid w:val="00E53182"/>
    <w:rsid w:val="00E55D74"/>
    <w:rsid w:val="00E61589"/>
    <w:rsid w:val="00E6640E"/>
    <w:rsid w:val="00EE091A"/>
    <w:rsid w:val="00EE4C8D"/>
    <w:rsid w:val="00EE5B2B"/>
    <w:rsid w:val="00F37112"/>
    <w:rsid w:val="00F60274"/>
    <w:rsid w:val="00F77FB9"/>
    <w:rsid w:val="00F94526"/>
    <w:rsid w:val="00FA5B1B"/>
    <w:rsid w:val="00FB068F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1C44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n\AppData\Local\Microsoft\Office\16.0\DTS\es-ES%7b74E41DC7-9BEA-4321-A2C4-3B52F1594D68%7d\%7b5FE8B301-14D8-468C-AEA1-AC1DF600329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0766C792C844CEAAD16D0F483C1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D115B-3733-43D1-81F8-B1F97BE13F93}"/>
      </w:docPartPr>
      <w:docPartBody>
        <w:p w:rsidR="00FC719A" w:rsidRDefault="00C158A8">
          <w:pPr>
            <w:pStyle w:val="630766C792C844CEAAD16D0F483C118B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206921FF302B410BBC2F3B2E0243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E7303-184C-409E-A36A-E6E6982EAC7C}"/>
      </w:docPartPr>
      <w:docPartBody>
        <w:p w:rsidR="00FC719A" w:rsidRDefault="00C158A8">
          <w:pPr>
            <w:pStyle w:val="206921FF302B410BBC2F3B2E02430023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91C821C0D48D4556884A802DD853B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008DF-2275-4621-BAEA-CDFF30277678}"/>
      </w:docPartPr>
      <w:docPartBody>
        <w:p w:rsidR="00FC719A" w:rsidRDefault="00C158A8">
          <w:pPr>
            <w:pStyle w:val="91C821C0D48D4556884A802DD853BD92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277244B9F71946E9B407B89EA1FB2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7CF4-D9C8-4ACE-9AC1-59A6EC971772}"/>
      </w:docPartPr>
      <w:docPartBody>
        <w:p w:rsidR="00FC719A" w:rsidRDefault="00C158A8">
          <w:pPr>
            <w:pStyle w:val="277244B9F71946E9B407B89EA1FB2009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97D8D22806C4409A98CE253C2FE8B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BDD4B-50D2-4471-9FF4-BF70B7CFB546}"/>
      </w:docPartPr>
      <w:docPartBody>
        <w:p w:rsidR="00FC719A" w:rsidRDefault="00C158A8">
          <w:pPr>
            <w:pStyle w:val="97D8D22806C4409A98CE253C2FE8BDA4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490416F81EE845408ED59252B41C0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34C3E-36C9-4720-9F7B-B50DA4917DA6}"/>
      </w:docPartPr>
      <w:docPartBody>
        <w:p w:rsidR="003D228E" w:rsidRDefault="00181A66" w:rsidP="00181A66">
          <w:pPr>
            <w:pStyle w:val="490416F81EE845408ED59252B41C0655"/>
          </w:pPr>
          <w:r w:rsidRPr="0059649E">
            <w:rPr>
              <w:lang w:bidi="es-ES"/>
            </w:rPr>
            <w:t>CORREO ELECTRÓNICO: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CA"/>
    <w:rsid w:val="00181A66"/>
    <w:rsid w:val="002F0DCA"/>
    <w:rsid w:val="003D228E"/>
    <w:rsid w:val="00851251"/>
    <w:rsid w:val="008E2B85"/>
    <w:rsid w:val="00AB1127"/>
    <w:rsid w:val="00AF550B"/>
    <w:rsid w:val="00C158A8"/>
    <w:rsid w:val="00EB7502"/>
    <w:rsid w:val="00F14FA8"/>
    <w:rsid w:val="00FC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0766C792C844CEAAD16D0F483C118B">
    <w:name w:val="630766C792C844CEAAD16D0F483C118B"/>
  </w:style>
  <w:style w:type="paragraph" w:customStyle="1" w:styleId="206921FF302B410BBC2F3B2E02430023">
    <w:name w:val="206921FF302B410BBC2F3B2E02430023"/>
  </w:style>
  <w:style w:type="paragraph" w:customStyle="1" w:styleId="91C821C0D48D4556884A802DD853BD92">
    <w:name w:val="91C821C0D48D4556884A802DD853BD92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277244B9F71946E9B407B89EA1FB2009">
    <w:name w:val="277244B9F71946E9B407B89EA1FB2009"/>
  </w:style>
  <w:style w:type="paragraph" w:customStyle="1" w:styleId="97D8D22806C4409A98CE253C2FE8BDA4">
    <w:name w:val="97D8D22806C4409A98CE253C2FE8BDA4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490416F81EE845408ED59252B41C0655">
    <w:name w:val="490416F81EE845408ED59252B41C0655"/>
    <w:rsid w:val="00181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{5FE8B301-14D8-468C-AEA1-AC1DF600329F}tf00546271_win32.dotx</Template>
  <TotalTime>0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2022-12-13T16:26:00Z</dcterms:created>
  <dcterms:modified xsi:type="dcterms:W3CDTF">2022-12-13T16:26:00Z</dcterms:modified>
</cp:coreProperties>
</file>